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717"/>
        <w:gridCol w:w="6448"/>
      </w:tblGrid>
      <w:tr w:rsidR="001B2ABD" w14:paraId="60E095F2" w14:textId="77777777" w:rsidTr="00D66A49">
        <w:trPr>
          <w:trHeight w:val="4667"/>
        </w:trPr>
        <w:tc>
          <w:tcPr>
            <w:tcW w:w="3587" w:type="dxa"/>
            <w:vAlign w:val="bottom"/>
          </w:tcPr>
          <w:p w14:paraId="4C79D645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D8B961" wp14:editId="7BCABB67">
                      <wp:extent cx="1409700" cy="1539240"/>
                      <wp:effectExtent l="19050" t="19050" r="38100" b="4191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539240"/>
                              </a:xfrm>
                              <a:prstGeom prst="ellipse">
                                <a:avLst/>
                              </a:prstGeom>
                              <a:ln w="571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015046" id="Oval 2" o:spid="_x0000_s1026" alt="Title: Professional Headshot of Man" style="width:111pt;height:1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" fillcolor="white [3201]" strokecolor="#94b6d2 [3204]" strokeweight="4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17" w:type="dxa"/>
          </w:tcPr>
          <w:p w14:paraId="791DF4B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48" w:type="dxa"/>
            <w:vAlign w:val="bottom"/>
          </w:tcPr>
          <w:p w14:paraId="1DD24C3D" w14:textId="77777777" w:rsidR="00D2579F" w:rsidRDefault="00D2579F" w:rsidP="008845A2">
            <w:pPr>
              <w:pStyle w:val="Title"/>
            </w:pPr>
            <w:r>
              <w:t>web</w:t>
            </w:r>
          </w:p>
          <w:p w14:paraId="6842AC80" w14:textId="0777E67F" w:rsidR="001B2ABD" w:rsidRDefault="00CD7551" w:rsidP="008845A2">
            <w:pPr>
              <w:pStyle w:val="Title"/>
            </w:pPr>
            <w:r>
              <w:t>DEVELOPE</w:t>
            </w:r>
            <w:r w:rsidR="008845A2">
              <w:t>r</w:t>
            </w:r>
          </w:p>
        </w:tc>
      </w:tr>
      <w:tr w:rsidR="001B2ABD" w14:paraId="73368718" w14:textId="77777777" w:rsidTr="00D66A49">
        <w:trPr>
          <w:trHeight w:val="10573"/>
        </w:trPr>
        <w:tc>
          <w:tcPr>
            <w:tcW w:w="3587" w:type="dxa"/>
          </w:tcPr>
          <w:p w14:paraId="00E50E71" w14:textId="39235F57" w:rsidR="00036450" w:rsidRDefault="00D50FDD" w:rsidP="00D50FDD">
            <w:pPr>
              <w:pStyle w:val="Heading3"/>
            </w:pPr>
            <w:r>
              <w:t>objective</w:t>
            </w:r>
          </w:p>
          <w:p w14:paraId="1D0D70B6" w14:textId="30B58358" w:rsidR="00D50FDD" w:rsidRPr="006725BF" w:rsidRDefault="00D50FDD" w:rsidP="00D50FDD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Hlk96396003"/>
            <w:r w:rsidRPr="006725BF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enhance my professional skills, capabilities and knowledge in an organization which recognizes the value of hard work and trusts me with responsibilities and challenges</w:t>
            </w:r>
          </w:p>
          <w:p w14:paraId="17D01C8D" w14:textId="1D61AD7D" w:rsidR="00D50FDD" w:rsidRPr="006725BF" w:rsidRDefault="00D50FDD" w:rsidP="00D50FDD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5BF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am seeking a role which allows me to continue learning and perfecting my skills as I provide high-quality work, and encourage me to flourish as a </w:t>
            </w:r>
            <w:r w:rsidR="004C52D8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web </w:t>
            </w:r>
            <w:r w:rsidRPr="006725BF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developer</w:t>
            </w:r>
          </w:p>
          <w:p w14:paraId="6E67C88F" w14:textId="45783C7E" w:rsidR="00036450" w:rsidRPr="006725BF" w:rsidRDefault="00036450" w:rsidP="00036450">
            <w:pPr>
              <w:rPr>
                <w:sz w:val="20"/>
                <w:szCs w:val="20"/>
              </w:rPr>
            </w:pPr>
          </w:p>
          <w:bookmarkEnd w:id="0" w:displacedByCustomXml="next"/>
          <w:sdt>
            <w:sdtPr>
              <w:id w:val="-1954003311"/>
              <w:placeholder>
                <w:docPart w:val="DD44A7DB86CB406EBCEE80C6B192BC35"/>
              </w:placeholder>
              <w:temporary/>
              <w:showingPlcHdr/>
              <w15:appearance w15:val="hidden"/>
            </w:sdtPr>
            <w:sdtEndPr/>
            <w:sdtContent>
              <w:p w14:paraId="1E86090B" w14:textId="235F9F6D" w:rsidR="00036450" w:rsidRPr="00BA599C" w:rsidRDefault="00CB0055" w:rsidP="00CB0055">
                <w:pPr>
                  <w:pStyle w:val="Heading3"/>
                </w:pPr>
                <w:r w:rsidRPr="00BA599C">
                  <w:t>Contact</w:t>
                </w:r>
              </w:p>
            </w:sdtContent>
          </w:sdt>
          <w:sdt>
            <w:sdt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d w:val="1111563247"/>
              <w:placeholder>
                <w:docPart w:val="AF7F90AF25E546FA8079872ED3FD66AE"/>
              </w:placeholder>
              <w:temporary/>
              <w:showingPlcHdr/>
              <w15:appearance w15:val="hidden"/>
            </w:sdtPr>
            <w:sdtEndPr/>
            <w:sdtContent>
              <w:p w14:paraId="1715AA03" w14:textId="77777777" w:rsidR="004D3011" w:rsidRPr="006725BF" w:rsidRDefault="004D3011" w:rsidP="004D3011">
                <w:pPr>
                  <w:rPr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6725BF">
                  <w:rPr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PHONE:</w:t>
                </w:r>
              </w:p>
            </w:sdtContent>
          </w:sdt>
          <w:p w14:paraId="1982C6B2" w14:textId="2A1C8753" w:rsidR="004D3011" w:rsidRDefault="00B6574F" w:rsidP="004D301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9746349277,8848097921</w:t>
            </w:r>
          </w:p>
          <w:p w14:paraId="23804AF4" w14:textId="77777777" w:rsidR="00B6574F" w:rsidRPr="006725BF" w:rsidRDefault="00B6574F" w:rsidP="004D301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sdt>
            <w:sdt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d w:val="-240260293"/>
              <w:placeholder>
                <w:docPart w:val="5A513E471F7A4853BAAD264FB27B4F87"/>
              </w:placeholder>
              <w:temporary/>
              <w:showingPlcHdr/>
              <w15:appearance w15:val="hidden"/>
            </w:sdtPr>
            <w:sdtEndPr/>
            <w:sdtContent>
              <w:p w14:paraId="490D49B8" w14:textId="77777777" w:rsidR="004D3011" w:rsidRPr="006725BF" w:rsidRDefault="004D3011" w:rsidP="004D3011">
                <w:pPr>
                  <w:rPr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6725BF">
                  <w:rPr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EMAIL:</w:t>
                </w:r>
              </w:p>
            </w:sdtContent>
          </w:sdt>
          <w:p w14:paraId="1DD1F462" w14:textId="60C2782D" w:rsidR="00036450" w:rsidRDefault="00B6574F" w:rsidP="004D301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Pr="007D34DA">
                <w:rPr>
                  <w:rStyle w:val="Hyperlink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Kssrerag1999@gmail.com</w:t>
              </w:r>
            </w:hyperlink>
          </w:p>
          <w:p w14:paraId="1AFD60F5" w14:textId="17448058" w:rsidR="00B6574F" w:rsidRDefault="00B6574F" w:rsidP="004D3011"/>
          <w:p w14:paraId="0214AE1D" w14:textId="714DEF2F" w:rsidR="00D66A49" w:rsidRDefault="00B6574F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In:</w:t>
            </w:r>
          </w:p>
          <w:p w14:paraId="6AC5E1FF" w14:textId="50FF112B" w:rsidR="00B6574F" w:rsidRDefault="00D66A49" w:rsidP="004D3011">
            <w:pPr>
              <w:rPr>
                <w:rStyle w:val="Hyperlink"/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Pr="007D34DA">
                <w:rPr>
                  <w:rStyle w:val="Hyperlink"/>
                  <w:szCs w:val="1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https://www.linkedin.com/in/sreerag-ks-5011991b5</w:t>
              </w:r>
            </w:hyperlink>
          </w:p>
          <w:p w14:paraId="2FF2E7B0" w14:textId="77777777" w:rsidR="00D66A49" w:rsidRPr="00E03A92" w:rsidRDefault="00D66A49" w:rsidP="004D3011">
            <w:pPr>
              <w:rPr>
                <w:rStyle w:val="Hyperlink"/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991398" w14:textId="19DB3C99" w:rsidR="004D3011" w:rsidRPr="00CB0055" w:rsidRDefault="006725BF" w:rsidP="00CB0055">
            <w:pPr>
              <w:pStyle w:val="Heading3"/>
            </w:pPr>
            <w:r>
              <w:t>hobbies and interests</w:t>
            </w:r>
          </w:p>
          <w:p w14:paraId="6BA560CD" w14:textId="4D81746A" w:rsidR="00B6574F" w:rsidRDefault="00B6574F" w:rsidP="00BA599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Drawing</w:t>
            </w:r>
          </w:p>
          <w:p w14:paraId="7A5BD734" w14:textId="29558C00" w:rsidR="00B6574F" w:rsidRDefault="00B6574F" w:rsidP="00BA599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Football</w:t>
            </w:r>
          </w:p>
          <w:p w14:paraId="23F3A060" w14:textId="2B6F65E9" w:rsidR="004D3011" w:rsidRPr="006725BF" w:rsidRDefault="00705FDE" w:rsidP="00BA599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5BF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 Reading</w:t>
            </w:r>
          </w:p>
          <w:p w14:paraId="63102C3C" w14:textId="51E8A08F" w:rsidR="00705FDE" w:rsidRDefault="00705FDE" w:rsidP="00BA599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5BF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Travelling</w:t>
            </w:r>
          </w:p>
          <w:p w14:paraId="64646F81" w14:textId="771D2B5B" w:rsidR="00B6574F" w:rsidRPr="006725BF" w:rsidRDefault="00B6574F" w:rsidP="00BA599C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photography</w:t>
            </w:r>
          </w:p>
          <w:p w14:paraId="7CAC87D1" w14:textId="55DDC9BF" w:rsidR="006725BF" w:rsidRDefault="006725BF" w:rsidP="006725BF">
            <w:pPr>
              <w:pStyle w:val="ListParagrap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917EFA" w14:textId="77777777" w:rsidR="00D66A49" w:rsidRPr="006725BF" w:rsidRDefault="00D66A49" w:rsidP="006725BF">
            <w:pPr>
              <w:pStyle w:val="ListParagrap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C9BED9" w14:textId="6AD897D7" w:rsidR="006725BF" w:rsidRDefault="006725BF" w:rsidP="00705FDE">
            <w:pPr>
              <w:rPr>
                <w:b/>
                <w:bCs/>
                <w:color w:val="548AB7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548AB7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LANGUAGES</w:t>
            </w:r>
          </w:p>
          <w:p w14:paraId="1245FA6F" w14:textId="1CE191AD" w:rsidR="006725BF" w:rsidRPr="006725BF" w:rsidRDefault="006725BF" w:rsidP="006725BF">
            <w:pPr>
              <w:pStyle w:val="ListParagraph"/>
              <w:numPr>
                <w:ilvl w:val="0"/>
                <w:numId w:val="18"/>
              </w:numPr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5BF"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</w:t>
            </w:r>
          </w:p>
          <w:p w14:paraId="149E6E72" w14:textId="4A80810D" w:rsidR="006725BF" w:rsidRPr="006725BF" w:rsidRDefault="006725BF" w:rsidP="006725BF">
            <w:pPr>
              <w:pStyle w:val="ListParagraph"/>
              <w:numPr>
                <w:ilvl w:val="0"/>
                <w:numId w:val="18"/>
              </w:numPr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5BF"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Malayalam</w:t>
            </w:r>
          </w:p>
          <w:p w14:paraId="6FD0296A" w14:textId="42E67789" w:rsidR="006725BF" w:rsidRPr="006725BF" w:rsidRDefault="006725BF" w:rsidP="006725BF">
            <w:pPr>
              <w:pStyle w:val="ListParagraph"/>
              <w:numPr>
                <w:ilvl w:val="0"/>
                <w:numId w:val="18"/>
              </w:numPr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5BF"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Tamil</w:t>
            </w:r>
          </w:p>
          <w:p w14:paraId="1E84920C" w14:textId="2ED8A79F" w:rsidR="006725BF" w:rsidRPr="006725BF" w:rsidRDefault="006725BF" w:rsidP="006725BF">
            <w:pPr>
              <w:pStyle w:val="ListParagraph"/>
              <w:numPr>
                <w:ilvl w:val="0"/>
                <w:numId w:val="18"/>
              </w:numPr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5BF">
              <w:rPr>
                <w:color w:val="262626" w:themeColor="text1" w:themeTint="D9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Hindi</w:t>
            </w:r>
          </w:p>
          <w:p w14:paraId="1CFFA834" w14:textId="77777777" w:rsidR="00D50FDD" w:rsidRPr="00D50FDD" w:rsidRDefault="00D50FDD" w:rsidP="00705FDE">
            <w:pPr>
              <w:rPr>
                <w:b/>
                <w:bCs/>
                <w:color w:val="548AB7" w:themeColor="accent1" w:themeShade="BF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502447" w14:textId="78B50324" w:rsidR="00D50FDD" w:rsidRPr="00D50FDD" w:rsidRDefault="00D50FDD" w:rsidP="00705FDE">
            <w:pPr>
              <w:rPr>
                <w:b/>
                <w:bCs/>
                <w:color w:val="548AB7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88A0A7" w14:textId="0B5F03B1" w:rsidR="00BA599C" w:rsidRPr="00BA599C" w:rsidRDefault="00BA599C" w:rsidP="00705FDE">
            <w:pPr>
              <w:rPr>
                <w:b/>
                <w:bCs/>
                <w:color w:val="66CCF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7" w:type="dxa"/>
          </w:tcPr>
          <w:p w14:paraId="7C87D7E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48" w:type="dxa"/>
          </w:tcPr>
          <w:sdt>
            <w:sdtPr>
              <w:id w:val="1049110328"/>
              <w:placeholder>
                <w:docPart w:val="A5EE9970848E4065AFDC6FB0E0ACCEE4"/>
              </w:placeholder>
              <w:temporary/>
              <w:showingPlcHdr/>
              <w15:appearance w15:val="hidden"/>
            </w:sdtPr>
            <w:sdtEndPr/>
            <w:sdtContent>
              <w:p w14:paraId="027252FF" w14:textId="77777777" w:rsidR="001B2ABD" w:rsidRDefault="00E25A26" w:rsidP="00036450">
                <w:pPr>
                  <w:pStyle w:val="Heading2"/>
                </w:pPr>
                <w:r w:rsidRPr="006725BF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55B90540" w14:textId="360B4B75" w:rsidR="001710A9" w:rsidRDefault="001710A9" w:rsidP="00C45BB9">
            <w:pPr>
              <w:pStyle w:val="Heading4"/>
              <w:numPr>
                <w:ilvl w:val="0"/>
                <w:numId w:val="10"/>
              </w:numPr>
            </w:pPr>
            <w:r>
              <w:t>PYTHON DJANGO-ANGULAR-FULL STACK WEB DEVELOPMENT</w:t>
            </w:r>
          </w:p>
          <w:p w14:paraId="747CED8B" w14:textId="532E464A" w:rsidR="006A694F" w:rsidRPr="00065B3C" w:rsidRDefault="00C71C8C" w:rsidP="00C45BB9">
            <w:pPr>
              <w:rPr>
                <w:rFonts w:ascii="Aparajita" w:hAnsi="Aparajita" w:cs="Aparajita"/>
                <w:sz w:val="24"/>
                <w:szCs w:val="24"/>
              </w:rPr>
            </w:pPr>
            <w:r>
              <w:t xml:space="preserve">     </w:t>
            </w:r>
            <w:r w:rsidR="001710A9" w:rsidRPr="00065B3C">
              <w:rPr>
                <w:rFonts w:ascii="Aparajita" w:hAnsi="Aparajita" w:cs="Aparajit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DEC2021-APRIL2022</w:t>
            </w:r>
          </w:p>
          <w:p w14:paraId="1608BCD3" w14:textId="6F8454CE" w:rsidR="00C45BB9" w:rsidRPr="00036450" w:rsidRDefault="006A694F" w:rsidP="00C71C8C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bCs/>
              </w:rPr>
              <w:t>BSC.</w:t>
            </w:r>
            <w:r w:rsidR="00D2579F">
              <w:rPr>
                <w:b/>
                <w:bCs/>
              </w:rPr>
              <w:t>COMPUTER SCIENCE</w:t>
            </w:r>
          </w:p>
          <w:p w14:paraId="61560F32" w14:textId="06DB77B2" w:rsidR="00065B3C" w:rsidRPr="002E51D8" w:rsidRDefault="00C71C8C" w:rsidP="00065B3C">
            <w:pPr>
              <w:pStyle w:val="Date"/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     </w:t>
            </w:r>
            <w:r w:rsidR="00CD7551" w:rsidRPr="002E51D8"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2018-2021</w:t>
            </w:r>
            <w:r w:rsidR="00036450" w:rsidRPr="002E51D8"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CF3963C" w14:textId="3E339AF4" w:rsidR="00036450" w:rsidRPr="002E51D8" w:rsidRDefault="00C71C8C" w:rsidP="00036450">
            <w:pPr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51D8"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D2579F"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 College of Arts and Science</w:t>
            </w:r>
          </w:p>
          <w:p w14:paraId="3E77AF86" w14:textId="384D073E" w:rsidR="00687CBE" w:rsidRPr="002E51D8" w:rsidRDefault="00C71C8C" w:rsidP="00036450">
            <w:pPr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51D8"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CD7551" w:rsidRPr="002E51D8">
              <w:rPr>
                <w:rFonts w:ascii="Aparajita" w:hAnsi="Aparajita" w:cs="Aparajita"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University of Calicut</w:t>
            </w:r>
          </w:p>
          <w:p w14:paraId="1D04D9BF" w14:textId="4BBA3E3F" w:rsidR="00CD7551" w:rsidRDefault="00CD7551" w:rsidP="00C71C8C">
            <w:pPr>
              <w:pStyle w:val="Heading4"/>
              <w:numPr>
                <w:ilvl w:val="0"/>
                <w:numId w:val="10"/>
              </w:numPr>
            </w:pPr>
            <w:r>
              <w:t>XII</w:t>
            </w:r>
          </w:p>
          <w:p w14:paraId="4FD72492" w14:textId="639EA938" w:rsidR="00CD7551" w:rsidRPr="002E51D8" w:rsidRDefault="00C71C8C" w:rsidP="00CD7551">
            <w:pPr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    </w:t>
            </w:r>
            <w:r w:rsidR="00065B3C">
              <w:t xml:space="preserve"> </w:t>
            </w:r>
            <w:r w:rsidR="00CD7551"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2016-2018</w:t>
            </w:r>
          </w:p>
          <w:p w14:paraId="4369EA10" w14:textId="1F2C0532" w:rsidR="00CD7551" w:rsidRPr="002E51D8" w:rsidRDefault="00C71C8C" w:rsidP="00CD7551">
            <w:pPr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065B3C"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8075E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GVHSS </w:t>
            </w:r>
            <w:proofErr w:type="spellStart"/>
            <w:r w:rsidR="0038075E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Sulthan</w:t>
            </w:r>
            <w:proofErr w:type="spellEnd"/>
            <w:r w:rsidR="0038075E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8075E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Bathery</w:t>
            </w:r>
            <w:proofErr w:type="spellEnd"/>
          </w:p>
          <w:p w14:paraId="062DD573" w14:textId="6539AFDC" w:rsidR="00CD7551" w:rsidRPr="002E51D8" w:rsidRDefault="00C71C8C" w:rsidP="00036450">
            <w:pPr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065B3C"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D7551"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Kerala state board</w:t>
            </w:r>
            <w:r w:rsidR="00D2579F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AD05D22" w14:textId="3691CC0D" w:rsidR="0048447D" w:rsidRPr="00C71C8C" w:rsidRDefault="0048447D" w:rsidP="00C71C8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C71C8C">
              <w:rPr>
                <w:b/>
                <w:bCs/>
              </w:rPr>
              <w:t>X</w:t>
            </w:r>
          </w:p>
          <w:p w14:paraId="7828457C" w14:textId="5F23AEDE" w:rsidR="00CD7551" w:rsidRPr="002E51D8" w:rsidRDefault="00C71C8C" w:rsidP="00036450">
            <w:pPr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48447D"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2015-2016</w:t>
            </w:r>
          </w:p>
          <w:p w14:paraId="0FFB5F3E" w14:textId="32A7138F" w:rsidR="0048447D" w:rsidRPr="002E51D8" w:rsidRDefault="00C71C8C" w:rsidP="00036450">
            <w:pPr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065B3C" w:rsidRPr="002E51D8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38075E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G.H.</w:t>
            </w:r>
            <w:proofErr w:type="gramStart"/>
            <w:r w:rsidR="0038075E">
              <w:rPr>
                <w:rFonts w:ascii="Aparajita" w:hAnsi="Aparajita" w:cs="Aparajit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S.Athirattukunnu</w:t>
            </w:r>
            <w:proofErr w:type="spellEnd"/>
            <w:proofErr w:type="gramEnd"/>
          </w:p>
          <w:p w14:paraId="459759AA" w14:textId="077CBB12" w:rsidR="00036450" w:rsidRPr="006725BF" w:rsidRDefault="0048447D" w:rsidP="00036450">
            <w:pPr>
              <w:pStyle w:val="Heading2"/>
              <w:rPr>
                <w:sz w:val="24"/>
                <w:szCs w:val="24"/>
              </w:rPr>
            </w:pPr>
            <w:r w:rsidRPr="006725BF">
              <w:rPr>
                <w:sz w:val="24"/>
                <w:szCs w:val="24"/>
              </w:rPr>
              <w:t>TECHNICAL SKILL</w:t>
            </w:r>
          </w:p>
          <w:p w14:paraId="64C2EA08" w14:textId="1D8CDFCB" w:rsidR="006A694F" w:rsidRPr="00065B3C" w:rsidRDefault="0048447D" w:rsidP="006A694F">
            <w:pPr>
              <w:pStyle w:val="ListParagraph"/>
              <w:numPr>
                <w:ilvl w:val="0"/>
                <w:numId w:val="16"/>
              </w:numPr>
              <w:tabs>
                <w:tab w:val="left" w:pos="3720"/>
              </w:tabs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Operating system                 </w:t>
            </w:r>
            <w:proofErr w:type="gramStart"/>
            <w:r w:rsidR="00BB44A4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A694F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proofErr w:type="gramEnd"/>
            <w:r w:rsidR="006A694F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Windows</w:t>
            </w:r>
          </w:p>
          <w:p w14:paraId="26F4C7B8" w14:textId="426FB665" w:rsidR="0048447D" w:rsidRPr="00065B3C" w:rsidRDefault="0048447D" w:rsidP="006A694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Programming Languages   </w:t>
            </w:r>
            <w:proofErr w:type="gramStart"/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A694F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proofErr w:type="gramEnd"/>
            <w:r w:rsidR="006A694F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46E71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A694F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Python,</w:t>
            </w:r>
            <w:r w:rsidR="00746E71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A694F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</w:t>
            </w:r>
            <w:r w:rsidR="0038075E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script,</w:t>
            </w:r>
            <w:r w:rsidR="00BB44A4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8075E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C++</w:t>
            </w:r>
            <w:r w:rsidR="00BB44A4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,SQL</w:t>
            </w:r>
          </w:p>
          <w:p w14:paraId="0B0F2AE5" w14:textId="2B3B8C30" w:rsidR="0048447D" w:rsidRPr="00065B3C" w:rsidRDefault="0048447D" w:rsidP="006A694F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Web Technologies               </w:t>
            </w:r>
            <w:proofErr w:type="gramStart"/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:</w:t>
            </w:r>
            <w:proofErr w:type="gramEnd"/>
            <w:r w:rsidR="008014A8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HTML,</w:t>
            </w:r>
            <w:r w:rsidR="00D941A9"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65B3C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Django</w:t>
            </w:r>
            <w:r w:rsidR="0038075E">
              <w:rPr>
                <w:color w:val="000000" w:themeColor="text1"/>
                <w:sz w:val="19"/>
                <w:szCs w:val="1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3F1A75B0" w14:textId="33B965A1" w:rsidR="00B6574F" w:rsidRDefault="00B6574F" w:rsidP="00B6574F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</w:t>
            </w:r>
          </w:p>
          <w:p w14:paraId="6A7C9153" w14:textId="312B5CB6" w:rsidR="00B6574F" w:rsidRPr="00B6574F" w:rsidRDefault="00B6574F" w:rsidP="00B6574F">
            <w:pPr>
              <w:rPr>
                <w:sz w:val="20"/>
                <w:szCs w:val="20"/>
              </w:rPr>
            </w:pPr>
            <w:r w:rsidRPr="00B6574F">
              <w:rPr>
                <w:sz w:val="20"/>
                <w:szCs w:val="20"/>
              </w:rPr>
              <w:t xml:space="preserve">I hereby </w:t>
            </w:r>
            <w:r>
              <w:rPr>
                <w:sz w:val="20"/>
                <w:szCs w:val="20"/>
              </w:rPr>
              <w:t>declare that the above</w:t>
            </w:r>
            <w:r w:rsidR="00BB44A4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mentioned</w:t>
            </w:r>
            <w:r w:rsidR="00BB44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information</w:t>
            </w:r>
            <w:proofErr w:type="gramEnd"/>
            <w:r>
              <w:rPr>
                <w:sz w:val="20"/>
                <w:szCs w:val="20"/>
              </w:rPr>
              <w:t xml:space="preserve"> is true to the best of my knowledge</w:t>
            </w:r>
          </w:p>
          <w:p w14:paraId="42384D05" w14:textId="40083FFA" w:rsidR="00036450" w:rsidRDefault="00BB44A4" w:rsidP="00036450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STRENGTH</w:t>
            </w:r>
          </w:p>
          <w:p w14:paraId="178B23A1" w14:textId="782243EF" w:rsidR="00BB44A4" w:rsidRDefault="00BB44A4" w:rsidP="00BB44A4">
            <w:pPr>
              <w:pStyle w:val="ListParagraph"/>
              <w:numPr>
                <w:ilvl w:val="0"/>
                <w:numId w:val="19"/>
              </w:numPr>
            </w:pPr>
            <w:r>
              <w:t>Positive Attitude</w:t>
            </w:r>
          </w:p>
          <w:p w14:paraId="5595210F" w14:textId="58C11CC9" w:rsidR="00BB44A4" w:rsidRDefault="00BB44A4" w:rsidP="00BB44A4">
            <w:pPr>
              <w:pStyle w:val="ListParagraph"/>
              <w:numPr>
                <w:ilvl w:val="0"/>
                <w:numId w:val="19"/>
              </w:numPr>
            </w:pPr>
            <w:r>
              <w:t>Hardworking</w:t>
            </w:r>
          </w:p>
          <w:p w14:paraId="037A3DE3" w14:textId="6B79BC4F" w:rsidR="00BB44A4" w:rsidRPr="00BB44A4" w:rsidRDefault="00BB44A4" w:rsidP="00BB44A4">
            <w:pPr>
              <w:pStyle w:val="ListParagraph"/>
              <w:numPr>
                <w:ilvl w:val="0"/>
                <w:numId w:val="19"/>
              </w:numPr>
            </w:pPr>
            <w:r>
              <w:t>Confidence</w:t>
            </w:r>
          </w:p>
          <w:p w14:paraId="1D54247B" w14:textId="77777777" w:rsidR="00BB44A4" w:rsidRDefault="00BB44A4" w:rsidP="00C45BB9">
            <w:pPr>
              <w:pStyle w:val="Heading2"/>
              <w:rPr>
                <w:noProof/>
                <w:sz w:val="24"/>
                <w:szCs w:val="24"/>
              </w:rPr>
            </w:pPr>
          </w:p>
          <w:p w14:paraId="4750B9B5" w14:textId="233E050A" w:rsidR="00D941A9" w:rsidRPr="00065B3C" w:rsidRDefault="00C45BB9" w:rsidP="00C45BB9">
            <w:pPr>
              <w:pStyle w:val="Heading2"/>
              <w:rPr>
                <w:noProof/>
                <w:color w:val="FF0000"/>
                <w:sz w:val="24"/>
                <w:szCs w:val="24"/>
              </w:rPr>
            </w:pPr>
            <w:r w:rsidRPr="00065B3C">
              <w:rPr>
                <w:noProof/>
                <w:sz w:val="24"/>
                <w:szCs w:val="24"/>
              </w:rPr>
              <w:t>other certications</w:t>
            </w:r>
          </w:p>
          <w:p w14:paraId="414FB97C" w14:textId="1CE01E63" w:rsidR="0069769F" w:rsidRPr="008845A2" w:rsidRDefault="00C45BB9" w:rsidP="008845A2">
            <w:pPr>
              <w:pStyle w:val="ListParagraph"/>
              <w:numPr>
                <w:ilvl w:val="0"/>
                <w:numId w:val="5"/>
              </w:numPr>
              <w:tabs>
                <w:tab w:val="left" w:pos="440"/>
              </w:tabs>
              <w:rPr>
                <w:rStyle w:val="Strong"/>
                <w:noProof/>
              </w:rPr>
            </w:pPr>
            <w:r w:rsidRPr="00C45BB9">
              <w:rPr>
                <w:rStyle w:val="Strong"/>
                <w:rFonts w:ascii="Muli" w:hAnsi="Muli"/>
                <w:color w:val="414141"/>
                <w:sz w:val="21"/>
                <w:szCs w:val="21"/>
              </w:rPr>
              <w:t>National Council for Technology and Training</w:t>
            </w:r>
            <w:r>
              <w:rPr>
                <w:rStyle w:val="Strong"/>
                <w:rFonts w:ascii="Muli" w:hAnsi="Muli"/>
                <w:color w:val="414141"/>
                <w:sz w:val="21"/>
                <w:szCs w:val="21"/>
              </w:rPr>
              <w:t xml:space="preserve"> for PYTHON DJANGO-ANGULAR-FULL STACK WEB DEVELOPMENT</w:t>
            </w:r>
            <w:r w:rsidR="00C71C8C" w:rsidRPr="008845A2">
              <w:rPr>
                <w:b/>
                <w:bCs/>
                <w:color w:val="FFFFFF" w:themeColor="background1"/>
              </w:rPr>
              <w:t>A</w:t>
            </w:r>
          </w:p>
          <w:p w14:paraId="04EF810D" w14:textId="5039A2E2" w:rsidR="00725CBA" w:rsidRPr="008845A2" w:rsidRDefault="00725CBA" w:rsidP="008845A2">
            <w:pPr>
              <w:tabs>
                <w:tab w:val="left" w:pos="440"/>
              </w:tabs>
              <w:ind w:left="360"/>
              <w:rPr>
                <w:rFonts w:ascii="Muli" w:hAnsi="Muli" w:hint="eastAsia"/>
                <w:b/>
                <w:bCs/>
                <w:color w:val="414141"/>
                <w:sz w:val="21"/>
                <w:szCs w:val="21"/>
              </w:rPr>
            </w:pPr>
          </w:p>
        </w:tc>
      </w:tr>
    </w:tbl>
    <w:p w14:paraId="0DE9867A" w14:textId="1EF16C2D" w:rsidR="0043117B" w:rsidRDefault="00081A8C" w:rsidP="000C45FF">
      <w:pPr>
        <w:tabs>
          <w:tab w:val="left" w:pos="990"/>
        </w:tabs>
      </w:pPr>
    </w:p>
    <w:sectPr w:rsidR="0043117B" w:rsidSect="0079718A">
      <w:headerReference w:type="default" r:id="rId9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845E" w14:textId="77777777" w:rsidR="00002531" w:rsidRDefault="00002531" w:rsidP="000C45FF">
      <w:r>
        <w:separator/>
      </w:r>
    </w:p>
  </w:endnote>
  <w:endnote w:type="continuationSeparator" w:id="0">
    <w:p w14:paraId="5828A7ED" w14:textId="77777777" w:rsidR="00002531" w:rsidRDefault="00002531" w:rsidP="000C45FF">
      <w:r>
        <w:continuationSeparator/>
      </w:r>
    </w:p>
  </w:endnote>
  <w:endnote w:type="continuationNotice" w:id="1">
    <w:p w14:paraId="7C98DE6F" w14:textId="77777777" w:rsidR="00002531" w:rsidRDefault="000025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Mul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C704" w14:textId="77777777" w:rsidR="00002531" w:rsidRDefault="00002531" w:rsidP="000C45FF">
      <w:r>
        <w:separator/>
      </w:r>
    </w:p>
  </w:footnote>
  <w:footnote w:type="continuationSeparator" w:id="0">
    <w:p w14:paraId="4C17B88E" w14:textId="77777777" w:rsidR="00002531" w:rsidRDefault="00002531" w:rsidP="000C45FF">
      <w:r>
        <w:continuationSeparator/>
      </w:r>
    </w:p>
  </w:footnote>
  <w:footnote w:type="continuationNotice" w:id="1">
    <w:p w14:paraId="11DAB105" w14:textId="77777777" w:rsidR="00002531" w:rsidRDefault="000025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198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C97733" wp14:editId="61EE956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12D"/>
    <w:multiLevelType w:val="hybridMultilevel"/>
    <w:tmpl w:val="8AF0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591"/>
    <w:multiLevelType w:val="hybridMultilevel"/>
    <w:tmpl w:val="8D3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DBC"/>
    <w:multiLevelType w:val="hybridMultilevel"/>
    <w:tmpl w:val="0D968B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51D5"/>
    <w:multiLevelType w:val="hybridMultilevel"/>
    <w:tmpl w:val="75F4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2F40"/>
    <w:multiLevelType w:val="hybridMultilevel"/>
    <w:tmpl w:val="A37AF3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5A461D"/>
    <w:multiLevelType w:val="hybridMultilevel"/>
    <w:tmpl w:val="0472DE10"/>
    <w:lvl w:ilvl="0" w:tplc="C8A0348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7837"/>
    <w:multiLevelType w:val="hybridMultilevel"/>
    <w:tmpl w:val="47702554"/>
    <w:lvl w:ilvl="0" w:tplc="C8A0348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62B35"/>
    <w:multiLevelType w:val="hybridMultilevel"/>
    <w:tmpl w:val="9BF8094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FE63F73"/>
    <w:multiLevelType w:val="hybridMultilevel"/>
    <w:tmpl w:val="C5C48C62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26F5D00"/>
    <w:multiLevelType w:val="hybridMultilevel"/>
    <w:tmpl w:val="3208AB66"/>
    <w:lvl w:ilvl="0" w:tplc="C8A03482">
      <w:start w:val="201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B164D"/>
    <w:multiLevelType w:val="hybridMultilevel"/>
    <w:tmpl w:val="6EF2AAAE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1" w15:restartNumberingAfterBreak="0">
    <w:nsid w:val="457D7D42"/>
    <w:multiLevelType w:val="hybridMultilevel"/>
    <w:tmpl w:val="30128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56AF3"/>
    <w:multiLevelType w:val="hybridMultilevel"/>
    <w:tmpl w:val="62BE86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632CA"/>
    <w:multiLevelType w:val="hybridMultilevel"/>
    <w:tmpl w:val="77E03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85D4B"/>
    <w:multiLevelType w:val="hybridMultilevel"/>
    <w:tmpl w:val="C2A6DD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47CAD"/>
    <w:multiLevelType w:val="hybridMultilevel"/>
    <w:tmpl w:val="8BEC6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70219"/>
    <w:multiLevelType w:val="hybridMultilevel"/>
    <w:tmpl w:val="D87454FC"/>
    <w:lvl w:ilvl="0" w:tplc="C8A0348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F240F"/>
    <w:multiLevelType w:val="hybridMultilevel"/>
    <w:tmpl w:val="27B23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C0E71"/>
    <w:multiLevelType w:val="hybridMultilevel"/>
    <w:tmpl w:val="5D5C12D0"/>
    <w:lvl w:ilvl="0" w:tplc="C8A0348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2125">
    <w:abstractNumId w:val="16"/>
  </w:num>
  <w:num w:numId="2" w16cid:durableId="1269970916">
    <w:abstractNumId w:val="7"/>
  </w:num>
  <w:num w:numId="3" w16cid:durableId="1887329577">
    <w:abstractNumId w:val="10"/>
  </w:num>
  <w:num w:numId="4" w16cid:durableId="441614058">
    <w:abstractNumId w:val="8"/>
  </w:num>
  <w:num w:numId="5" w16cid:durableId="266891146">
    <w:abstractNumId w:val="18"/>
  </w:num>
  <w:num w:numId="6" w16cid:durableId="560989409">
    <w:abstractNumId w:val="6"/>
  </w:num>
  <w:num w:numId="7" w16cid:durableId="131220522">
    <w:abstractNumId w:val="3"/>
  </w:num>
  <w:num w:numId="8" w16cid:durableId="2101487360">
    <w:abstractNumId w:val="9"/>
  </w:num>
  <w:num w:numId="9" w16cid:durableId="1426683953">
    <w:abstractNumId w:val="5"/>
  </w:num>
  <w:num w:numId="10" w16cid:durableId="1924145364">
    <w:abstractNumId w:val="4"/>
  </w:num>
  <w:num w:numId="11" w16cid:durableId="1816297385">
    <w:abstractNumId w:val="15"/>
  </w:num>
  <w:num w:numId="12" w16cid:durableId="819738378">
    <w:abstractNumId w:val="17"/>
  </w:num>
  <w:num w:numId="13" w16cid:durableId="1641225508">
    <w:abstractNumId w:val="1"/>
  </w:num>
  <w:num w:numId="14" w16cid:durableId="405422959">
    <w:abstractNumId w:val="13"/>
  </w:num>
  <w:num w:numId="15" w16cid:durableId="1697078941">
    <w:abstractNumId w:val="14"/>
  </w:num>
  <w:num w:numId="16" w16cid:durableId="533813479">
    <w:abstractNumId w:val="11"/>
  </w:num>
  <w:num w:numId="17" w16cid:durableId="2002657681">
    <w:abstractNumId w:val="12"/>
  </w:num>
  <w:num w:numId="18" w16cid:durableId="714080944">
    <w:abstractNumId w:val="2"/>
  </w:num>
  <w:num w:numId="19" w16cid:durableId="4136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51"/>
    <w:rsid w:val="00002531"/>
    <w:rsid w:val="00036450"/>
    <w:rsid w:val="00065B3C"/>
    <w:rsid w:val="00081A8C"/>
    <w:rsid w:val="00094499"/>
    <w:rsid w:val="000C45FF"/>
    <w:rsid w:val="000D4B7A"/>
    <w:rsid w:val="000E3FD1"/>
    <w:rsid w:val="00112054"/>
    <w:rsid w:val="001317D8"/>
    <w:rsid w:val="001525E1"/>
    <w:rsid w:val="001710A9"/>
    <w:rsid w:val="00180329"/>
    <w:rsid w:val="0019001F"/>
    <w:rsid w:val="001A74A5"/>
    <w:rsid w:val="001B2ABD"/>
    <w:rsid w:val="001E0391"/>
    <w:rsid w:val="001E1759"/>
    <w:rsid w:val="001F1ECC"/>
    <w:rsid w:val="002400EB"/>
    <w:rsid w:val="00246847"/>
    <w:rsid w:val="00256CF7"/>
    <w:rsid w:val="00281FD5"/>
    <w:rsid w:val="002E51D8"/>
    <w:rsid w:val="0030481B"/>
    <w:rsid w:val="003156FC"/>
    <w:rsid w:val="003254B5"/>
    <w:rsid w:val="0037121F"/>
    <w:rsid w:val="0038075E"/>
    <w:rsid w:val="003910D8"/>
    <w:rsid w:val="003A6B7D"/>
    <w:rsid w:val="003B06CA"/>
    <w:rsid w:val="004071FC"/>
    <w:rsid w:val="00445947"/>
    <w:rsid w:val="004813B3"/>
    <w:rsid w:val="0048447D"/>
    <w:rsid w:val="004907DF"/>
    <w:rsid w:val="00496591"/>
    <w:rsid w:val="004C52D8"/>
    <w:rsid w:val="004C63E4"/>
    <w:rsid w:val="004D3011"/>
    <w:rsid w:val="005262AC"/>
    <w:rsid w:val="005E39D5"/>
    <w:rsid w:val="00600670"/>
    <w:rsid w:val="0062123A"/>
    <w:rsid w:val="00646E75"/>
    <w:rsid w:val="00661FCF"/>
    <w:rsid w:val="006725BF"/>
    <w:rsid w:val="006771D0"/>
    <w:rsid w:val="00687CBE"/>
    <w:rsid w:val="0069769F"/>
    <w:rsid w:val="006A65F7"/>
    <w:rsid w:val="006A694F"/>
    <w:rsid w:val="006A6E9F"/>
    <w:rsid w:val="00705FDE"/>
    <w:rsid w:val="00715FCB"/>
    <w:rsid w:val="00725CBA"/>
    <w:rsid w:val="00743101"/>
    <w:rsid w:val="00746E71"/>
    <w:rsid w:val="00764C9F"/>
    <w:rsid w:val="007775E1"/>
    <w:rsid w:val="007867A0"/>
    <w:rsid w:val="007927F5"/>
    <w:rsid w:val="0079718A"/>
    <w:rsid w:val="008014A8"/>
    <w:rsid w:val="00802CA0"/>
    <w:rsid w:val="008552D4"/>
    <w:rsid w:val="008845A2"/>
    <w:rsid w:val="009260CD"/>
    <w:rsid w:val="00940A66"/>
    <w:rsid w:val="00952C25"/>
    <w:rsid w:val="0099004F"/>
    <w:rsid w:val="00A2118D"/>
    <w:rsid w:val="00A979F6"/>
    <w:rsid w:val="00AC75F9"/>
    <w:rsid w:val="00AD0A50"/>
    <w:rsid w:val="00AD76E2"/>
    <w:rsid w:val="00B20152"/>
    <w:rsid w:val="00B359E4"/>
    <w:rsid w:val="00B57D98"/>
    <w:rsid w:val="00B6574F"/>
    <w:rsid w:val="00B70850"/>
    <w:rsid w:val="00BA599C"/>
    <w:rsid w:val="00BB44A4"/>
    <w:rsid w:val="00C066B6"/>
    <w:rsid w:val="00C37BA1"/>
    <w:rsid w:val="00C45BB9"/>
    <w:rsid w:val="00C4674C"/>
    <w:rsid w:val="00C506CF"/>
    <w:rsid w:val="00C53094"/>
    <w:rsid w:val="00C71C8C"/>
    <w:rsid w:val="00C72BED"/>
    <w:rsid w:val="00C9578B"/>
    <w:rsid w:val="00CB0055"/>
    <w:rsid w:val="00CC6E88"/>
    <w:rsid w:val="00CD7551"/>
    <w:rsid w:val="00D1283F"/>
    <w:rsid w:val="00D2522B"/>
    <w:rsid w:val="00D2579F"/>
    <w:rsid w:val="00D30F78"/>
    <w:rsid w:val="00D422DE"/>
    <w:rsid w:val="00D50FDD"/>
    <w:rsid w:val="00D5459D"/>
    <w:rsid w:val="00D66A49"/>
    <w:rsid w:val="00D941A9"/>
    <w:rsid w:val="00DA1F4D"/>
    <w:rsid w:val="00DD172A"/>
    <w:rsid w:val="00E03A92"/>
    <w:rsid w:val="00E25A26"/>
    <w:rsid w:val="00E4381A"/>
    <w:rsid w:val="00E55D74"/>
    <w:rsid w:val="00E84F62"/>
    <w:rsid w:val="00EB664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39F22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94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5BB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03A92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eerag-ks-5011991b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rerag19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B86996ED-E732-49A8-A9B6-6D93B7B4AA40%7d\%7b6B89D90C-2019-4F98-A3BB-97A21145F1B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4A7DB86CB406EBCEE80C6B192B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E0E0-E011-45B4-9126-81711E3C46B2}"/>
      </w:docPartPr>
      <w:docPartBody>
        <w:p w:rsidR="00924404" w:rsidRDefault="00981FE9">
          <w:pPr>
            <w:pStyle w:val="DD44A7DB86CB406EBCEE80C6B192BC35"/>
          </w:pPr>
          <w:r w:rsidRPr="00CB0055">
            <w:t>Contact</w:t>
          </w:r>
        </w:p>
      </w:docPartBody>
    </w:docPart>
    <w:docPart>
      <w:docPartPr>
        <w:name w:val="AF7F90AF25E546FA8079872ED3FD6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4726-84F5-4A0B-8050-65CBBA3104BE}"/>
      </w:docPartPr>
      <w:docPartBody>
        <w:p w:rsidR="00924404" w:rsidRDefault="00981FE9">
          <w:pPr>
            <w:pStyle w:val="AF7F90AF25E546FA8079872ED3FD66AE"/>
          </w:pPr>
          <w:r w:rsidRPr="004D3011">
            <w:t>PHONE:</w:t>
          </w:r>
        </w:p>
      </w:docPartBody>
    </w:docPart>
    <w:docPart>
      <w:docPartPr>
        <w:name w:val="5A513E471F7A4853BAAD264FB27B4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E78BC-074E-40D9-93C2-3703BDF5F4EB}"/>
      </w:docPartPr>
      <w:docPartBody>
        <w:p w:rsidR="00924404" w:rsidRDefault="00981FE9">
          <w:pPr>
            <w:pStyle w:val="5A513E471F7A4853BAAD264FB27B4F87"/>
          </w:pPr>
          <w:r w:rsidRPr="004D3011">
            <w:t>EMAIL:</w:t>
          </w:r>
        </w:p>
      </w:docPartBody>
    </w:docPart>
    <w:docPart>
      <w:docPartPr>
        <w:name w:val="A5EE9970848E4065AFDC6FB0E0ACC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5BCA0-11DB-49C1-AC02-C0F59F12BC41}"/>
      </w:docPartPr>
      <w:docPartBody>
        <w:p w:rsidR="00924404" w:rsidRDefault="00981FE9">
          <w:pPr>
            <w:pStyle w:val="A5EE9970848E4065AFDC6FB0E0ACCEE4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E9"/>
    <w:rsid w:val="0036287E"/>
    <w:rsid w:val="00924404"/>
    <w:rsid w:val="00981FE9"/>
    <w:rsid w:val="009A2E66"/>
    <w:rsid w:val="00B62F0C"/>
    <w:rsid w:val="00C24FB9"/>
    <w:rsid w:val="00E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4FB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A7DB86CB406EBCEE80C6B192BC35">
    <w:name w:val="DD44A7DB86CB406EBCEE80C6B192BC35"/>
  </w:style>
  <w:style w:type="paragraph" w:customStyle="1" w:styleId="AF7F90AF25E546FA8079872ED3FD66AE">
    <w:name w:val="AF7F90AF25E546FA8079872ED3FD66AE"/>
  </w:style>
  <w:style w:type="paragraph" w:customStyle="1" w:styleId="5A513E471F7A4853BAAD264FB27B4F87">
    <w:name w:val="5A513E471F7A4853BAAD264FB27B4F8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5EE9970848E4065AFDC6FB0E0ACCEE4">
    <w:name w:val="A5EE9970848E4065AFDC6FB0E0ACCEE4"/>
  </w:style>
  <w:style w:type="character" w:customStyle="1" w:styleId="Heading2Char">
    <w:name w:val="Heading 2 Char"/>
    <w:basedOn w:val="DefaultParagraphFont"/>
    <w:link w:val="Heading2"/>
    <w:uiPriority w:val="9"/>
    <w:rsid w:val="00C24FB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C8849105B944B678F4D6B9B621A7E82">
    <w:name w:val="7C8849105B944B678F4D6B9B621A7E82"/>
  </w:style>
  <w:style w:type="paragraph" w:customStyle="1" w:styleId="9A81854A1CD74AD49C34597BE60903FE">
    <w:name w:val="9A81854A1CD74AD49C34597BE60903FE"/>
    <w:rsid w:val="00C24FB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{6B89D90C-2019-4F98-A3BB-97A21145F1BF}tf00546271_win32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2022-06-29T14:53:00Z</dcterms:created>
  <dcterms:modified xsi:type="dcterms:W3CDTF">2022-06-29T14:54:00Z</dcterms:modified>
</cp:coreProperties>
</file>